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3D16F" w14:textId="3E0FA41F" w:rsidR="00D427A2" w:rsidRPr="00DE4FD0" w:rsidRDefault="009453AE">
      <w:pPr>
        <w:pStyle w:val="SectionHeading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8066F" wp14:editId="76EE3BB5">
                <wp:simplePos x="0" y="0"/>
                <wp:positionH relativeFrom="column">
                  <wp:posOffset>-2636520</wp:posOffset>
                </wp:positionH>
                <wp:positionV relativeFrom="paragraph">
                  <wp:posOffset>198120</wp:posOffset>
                </wp:positionV>
                <wp:extent cx="1859280" cy="1691640"/>
                <wp:effectExtent l="0" t="0" r="26670" b="22860"/>
                <wp:wrapNone/>
                <wp:docPr id="142295114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1691640"/>
                        </a:xfrm>
                        <a:prstGeom prst="ellipse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4D950" id="Oval 3" o:spid="_x0000_s1026" style="position:absolute;margin-left:-207.6pt;margin-top:15.6pt;width:146.4pt;height:13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" strokecolor="#202020 [484]" strokeweight="2pt">
                <v:fill r:id="rId11" o:title="" recolor="t" rotate="t" type="frame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CA4B6" wp14:editId="670F0A9F">
                <wp:simplePos x="0" y="0"/>
                <wp:positionH relativeFrom="column">
                  <wp:posOffset>-2948940</wp:posOffset>
                </wp:positionH>
                <wp:positionV relativeFrom="paragraph">
                  <wp:posOffset>0</wp:posOffset>
                </wp:positionV>
                <wp:extent cx="2602865" cy="4953000"/>
                <wp:effectExtent l="0" t="0" r="6985" b="0"/>
                <wp:wrapSquare wrapText="bothSides"/>
                <wp:docPr id="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865" cy="495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98275" w14:textId="77777777" w:rsidR="009453AE" w:rsidRDefault="009453AE" w:rsidP="00B04834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EB4B1C7" w14:textId="77777777" w:rsidR="009453AE" w:rsidRDefault="009453AE" w:rsidP="00B04834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31EC2A6" w14:textId="77777777" w:rsidR="009453AE" w:rsidRDefault="009453AE" w:rsidP="00B04834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519FFC4" w14:textId="77777777" w:rsidR="009453AE" w:rsidRDefault="009453AE" w:rsidP="00B04834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E59E844" w14:textId="77777777" w:rsidR="009453AE" w:rsidRDefault="009453AE" w:rsidP="00B04834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D1A564D" w14:textId="77777777" w:rsidR="009453AE" w:rsidRDefault="009453AE" w:rsidP="00B04834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9CB18DE" w14:textId="77777777" w:rsidR="009453AE" w:rsidRDefault="009453AE" w:rsidP="00B04834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E14B8FB" w14:textId="77777777" w:rsidR="009453AE" w:rsidRDefault="009453AE" w:rsidP="00B04834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61EF06E" w14:textId="77777777" w:rsidR="009453AE" w:rsidRDefault="009453AE" w:rsidP="00B04834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3A9E9A2" w14:textId="77777777" w:rsidR="009453AE" w:rsidRDefault="009453AE" w:rsidP="00B04834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D2DE9E5" w14:textId="77777777" w:rsidR="009453AE" w:rsidRDefault="009453AE" w:rsidP="00B04834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B542EAE" w14:textId="50A0B7B8" w:rsidR="00D427A2" w:rsidRDefault="009453AE" w:rsidP="00D574A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574A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RAVI TEJA KAMMARI</w:t>
                            </w:r>
                          </w:p>
                          <w:p w14:paraId="3F3D55C8" w14:textId="5135DAA1" w:rsidR="00D574AE" w:rsidRPr="00B64E4A" w:rsidRDefault="00D574AE" w:rsidP="00D574A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B0F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64E4A">
                              <w:rPr>
                                <w:rFonts w:ascii="Times New Roman" w:eastAsia="Times New Roman" w:hAnsi="Times New Roman" w:cs="Times New Roman"/>
                                <w:color w:val="00B0F0"/>
                                <w:sz w:val="28"/>
                                <w:szCs w:val="28"/>
                                <w:u w:val="single"/>
                              </w:rPr>
                              <w:t>CONTACT</w:t>
                            </w:r>
                          </w:p>
                          <w:p w14:paraId="0C785DF3" w14:textId="7E8D0625" w:rsidR="00004234" w:rsidRDefault="00000000" w:rsidP="00004234">
                            <w:pPr>
                              <w:pStyle w:val="ContactDetails"/>
                            </w:pPr>
                            <w:sdt>
                              <w:sdtPr>
                                <w:id w:val="1111563247"/>
                                <w:placeholder>
                                  <w:docPart w:val="02ADE06275FF436AA3D2844E960C97B1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004234" w:rsidRPr="00004234">
                                  <w:rPr>
                                    <w:sz w:val="28"/>
                                    <w:szCs w:val="28"/>
                                  </w:rPr>
                                  <w:t>PHONE:</w:t>
                                </w:r>
                              </w:sdtContent>
                            </w:sdt>
                            <w:r w:rsidR="00B64E4A">
                              <w:t xml:space="preserve"> </w:t>
                            </w:r>
                            <w:r w:rsidR="00004234" w:rsidRPr="00B64E4A">
                              <w:rPr>
                                <w:color w:val="000000"/>
                                <w:sz w:val="28"/>
                                <w:szCs w:val="28"/>
                              </w:rPr>
                              <w:t>9553</w:t>
                            </w:r>
                            <w:r w:rsidR="00004234" w:rsidRPr="00B64E4A">
                              <w:rPr>
                                <w:sz w:val="28"/>
                                <w:szCs w:val="28"/>
                              </w:rPr>
                              <w:t>841221</w:t>
                            </w:r>
                          </w:p>
                          <w:p w14:paraId="08DC4861" w14:textId="6DBF95D6" w:rsidR="00B64E4A" w:rsidRPr="001B4C0A" w:rsidRDefault="00000000" w:rsidP="001B4C0A">
                            <w:pPr>
                              <w:pStyle w:val="ContactDetails"/>
                            </w:pPr>
                            <w:sdt>
                              <w:sdtPr>
                                <w:id w:val="-240260293"/>
                                <w:placeholder>
                                  <w:docPart w:val="63796D168B3D47308F448750EDD83BF5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B84D84" w:rsidRPr="001B4C0A">
                                  <w:rPr>
                                    <w:sz w:val="28"/>
                                    <w:szCs w:val="28"/>
                                  </w:rPr>
                                  <w:t>EMAIL:</w:t>
                                </w:r>
                              </w:sdtContent>
                            </w:sdt>
                            <w:r w:rsidR="00B64E4A" w:rsidRPr="00B64E4A">
                              <w:rPr>
                                <w:color w:val="000000"/>
                                <w:sz w:val="28"/>
                                <w:szCs w:val="28"/>
                              </w:rPr>
                              <w:t>ravitejachari117@gmail.com</w:t>
                            </w:r>
                          </w:p>
                          <w:p w14:paraId="42F7EB5E" w14:textId="05D170EE" w:rsidR="00B64E4A" w:rsidRPr="00B64E4A" w:rsidRDefault="00B64E4A" w:rsidP="00B64E4A">
                            <w:pPr>
                              <w:pStyle w:val="ContactDetails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FE8AE6D" w14:textId="77777777" w:rsidR="00004234" w:rsidRPr="008B09A0" w:rsidRDefault="00004234" w:rsidP="00D574A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CA4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2.2pt;margin-top:0;width:204.95pt;height:3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" filled="f" stroked="f" strokeweight=".5pt">
                <v:textbox inset="0,0,0,0">
                  <w:txbxContent>
                    <w:p w14:paraId="3D798275" w14:textId="77777777" w:rsidR="009453AE" w:rsidRDefault="009453AE" w:rsidP="00B04834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EB4B1C7" w14:textId="77777777" w:rsidR="009453AE" w:rsidRDefault="009453AE" w:rsidP="00B04834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31EC2A6" w14:textId="77777777" w:rsidR="009453AE" w:rsidRDefault="009453AE" w:rsidP="00B04834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519FFC4" w14:textId="77777777" w:rsidR="009453AE" w:rsidRDefault="009453AE" w:rsidP="00B04834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E59E844" w14:textId="77777777" w:rsidR="009453AE" w:rsidRDefault="009453AE" w:rsidP="00B04834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D1A564D" w14:textId="77777777" w:rsidR="009453AE" w:rsidRDefault="009453AE" w:rsidP="00B04834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9CB18DE" w14:textId="77777777" w:rsidR="009453AE" w:rsidRDefault="009453AE" w:rsidP="00B04834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E14B8FB" w14:textId="77777777" w:rsidR="009453AE" w:rsidRDefault="009453AE" w:rsidP="00B04834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61EF06E" w14:textId="77777777" w:rsidR="009453AE" w:rsidRDefault="009453AE" w:rsidP="00B04834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3A9E9A2" w14:textId="77777777" w:rsidR="009453AE" w:rsidRDefault="009453AE" w:rsidP="00B04834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D2DE9E5" w14:textId="77777777" w:rsidR="009453AE" w:rsidRDefault="009453AE" w:rsidP="00B04834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B542EAE" w14:textId="50A0B7B8" w:rsidR="00D427A2" w:rsidRDefault="009453AE" w:rsidP="00D574A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D574A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RAVI TEJA KAMMARI</w:t>
                      </w:r>
                    </w:p>
                    <w:p w14:paraId="3F3D55C8" w14:textId="5135DAA1" w:rsidR="00D574AE" w:rsidRPr="00B64E4A" w:rsidRDefault="00D574AE" w:rsidP="00D574A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B0F0"/>
                          <w:sz w:val="28"/>
                          <w:szCs w:val="28"/>
                          <w:u w:val="single"/>
                        </w:rPr>
                      </w:pPr>
                      <w:r w:rsidRPr="00B64E4A">
                        <w:rPr>
                          <w:rFonts w:ascii="Times New Roman" w:eastAsia="Times New Roman" w:hAnsi="Times New Roman" w:cs="Times New Roman"/>
                          <w:color w:val="00B0F0"/>
                          <w:sz w:val="28"/>
                          <w:szCs w:val="28"/>
                          <w:u w:val="single"/>
                        </w:rPr>
                        <w:t>CONTACT</w:t>
                      </w:r>
                    </w:p>
                    <w:p w14:paraId="0C785DF3" w14:textId="7E8D0625" w:rsidR="00004234" w:rsidRDefault="00000000" w:rsidP="00004234">
                      <w:pPr>
                        <w:pStyle w:val="ContactDetails"/>
                      </w:pPr>
                      <w:sdt>
                        <w:sdtPr>
                          <w:id w:val="1111563247"/>
                          <w:placeholder>
                            <w:docPart w:val="02ADE06275FF436AA3D2844E960C97B1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="00004234" w:rsidRPr="00004234">
                            <w:rPr>
                              <w:sz w:val="28"/>
                              <w:szCs w:val="28"/>
                            </w:rPr>
                            <w:t>PHONE:</w:t>
                          </w:r>
                        </w:sdtContent>
                      </w:sdt>
                      <w:r w:rsidR="00B64E4A">
                        <w:t xml:space="preserve"> </w:t>
                      </w:r>
                      <w:r w:rsidR="00004234" w:rsidRPr="00B64E4A">
                        <w:rPr>
                          <w:color w:val="000000"/>
                          <w:sz w:val="28"/>
                          <w:szCs w:val="28"/>
                        </w:rPr>
                        <w:t>9553</w:t>
                      </w:r>
                      <w:r w:rsidR="00004234" w:rsidRPr="00B64E4A">
                        <w:rPr>
                          <w:sz w:val="28"/>
                          <w:szCs w:val="28"/>
                        </w:rPr>
                        <w:t>841221</w:t>
                      </w:r>
                    </w:p>
                    <w:p w14:paraId="08DC4861" w14:textId="6DBF95D6" w:rsidR="00B64E4A" w:rsidRPr="001B4C0A" w:rsidRDefault="00000000" w:rsidP="001B4C0A">
                      <w:pPr>
                        <w:pStyle w:val="ContactDetails"/>
                      </w:pPr>
                      <w:sdt>
                        <w:sdtPr>
                          <w:id w:val="-240260293"/>
                          <w:placeholder>
                            <w:docPart w:val="63796D168B3D47308F448750EDD83BF5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="00B84D84" w:rsidRPr="001B4C0A">
                            <w:rPr>
                              <w:sz w:val="28"/>
                              <w:szCs w:val="28"/>
                            </w:rPr>
                            <w:t>EMAIL:</w:t>
                          </w:r>
                        </w:sdtContent>
                      </w:sdt>
                      <w:r w:rsidR="00B64E4A" w:rsidRPr="00B64E4A">
                        <w:rPr>
                          <w:color w:val="000000"/>
                          <w:sz w:val="28"/>
                          <w:szCs w:val="28"/>
                        </w:rPr>
                        <w:t>ravitejachari117@gmail.com</w:t>
                      </w:r>
                    </w:p>
                    <w:p w14:paraId="42F7EB5E" w14:textId="05D170EE" w:rsidR="00B64E4A" w:rsidRPr="00B64E4A" w:rsidRDefault="00B64E4A" w:rsidP="00B64E4A">
                      <w:pPr>
                        <w:pStyle w:val="ContactDetails"/>
                        <w:rPr>
                          <w:sz w:val="28"/>
                          <w:szCs w:val="28"/>
                        </w:rPr>
                      </w:pPr>
                    </w:p>
                    <w:p w14:paraId="2FE8AE6D" w14:textId="77777777" w:rsidR="00004234" w:rsidRPr="008B09A0" w:rsidRDefault="00004234" w:rsidP="00D574A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E4FD0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Objective</w:t>
      </w:r>
    </w:p>
    <w:p w14:paraId="686484F6" w14:textId="2FAF99C4" w:rsidR="00B04834" w:rsidRDefault="00B04834" w:rsidP="00B048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Looking  for</w:t>
      </w:r>
      <w:proofErr w:type="gramEnd"/>
      <w:r>
        <w:rPr>
          <w:color w:val="000000"/>
          <w:sz w:val="24"/>
          <w:szCs w:val="24"/>
        </w:rPr>
        <w:t xml:space="preserve">  an entry </w:t>
      </w:r>
      <w:r>
        <w:rPr>
          <w:sz w:val="24"/>
          <w:szCs w:val="24"/>
        </w:rPr>
        <w:t>into a</w:t>
      </w:r>
      <w:r>
        <w:rPr>
          <w:color w:val="000000"/>
          <w:sz w:val="24"/>
          <w:szCs w:val="24"/>
        </w:rPr>
        <w:t xml:space="preserve"> highly professional organization </w:t>
      </w:r>
      <w:r>
        <w:rPr>
          <w:sz w:val="24"/>
          <w:szCs w:val="24"/>
        </w:rPr>
        <w:t>with a challenging</w:t>
      </w:r>
      <w:r>
        <w:rPr>
          <w:color w:val="000000"/>
          <w:sz w:val="24"/>
          <w:szCs w:val="24"/>
        </w:rPr>
        <w:t xml:space="preserve">  and competitive  environment, where  I can use my knowledge  based  as well as personal attributes  to achieve  the  organization  goals.  </w:t>
      </w:r>
    </w:p>
    <w:p w14:paraId="029B85B4" w14:textId="77777777" w:rsidR="00E258B0" w:rsidRDefault="00000000" w:rsidP="00E258B0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DE4FD0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Education</w:t>
      </w:r>
    </w:p>
    <w:p w14:paraId="50AA6522" w14:textId="77777777" w:rsidR="00E258B0" w:rsidRPr="00E258B0" w:rsidRDefault="00B04834" w:rsidP="00E258B0">
      <w:pPr>
        <w:pStyle w:val="ListBullet"/>
        <w:numPr>
          <w:ilvl w:val="0"/>
          <w:numId w:val="23"/>
        </w:numPr>
        <w:rPr>
          <w:b/>
          <w:bCs/>
          <w:sz w:val="32"/>
          <w:szCs w:val="32"/>
        </w:rPr>
      </w:pPr>
      <w:r>
        <w:rPr>
          <w:rFonts w:ascii="Calibri" w:eastAsia="Calibri" w:hAnsi="Calibri" w:cs="Calibri"/>
          <w:sz w:val="24"/>
          <w:szCs w:val="24"/>
        </w:rPr>
        <w:t>CMA INTERMEDIATE</w:t>
      </w:r>
      <w:r>
        <w:t xml:space="preserve">: </w:t>
      </w:r>
      <w:r>
        <w:rPr>
          <w:rFonts w:ascii="Calibri" w:eastAsia="Calibri" w:hAnsi="Calibri" w:cs="Calibri"/>
          <w:sz w:val="24"/>
          <w:szCs w:val="24"/>
        </w:rPr>
        <w:t>Institute of cost and management accountants of India (</w:t>
      </w:r>
      <w:proofErr w:type="gramStart"/>
      <w:r>
        <w:rPr>
          <w:rFonts w:ascii="Calibri" w:eastAsia="Calibri" w:hAnsi="Calibri" w:cs="Calibri"/>
          <w:sz w:val="24"/>
          <w:szCs w:val="24"/>
        </w:rPr>
        <w:t>Awaiting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for results)</w:t>
      </w:r>
    </w:p>
    <w:p w14:paraId="5C53F34B" w14:textId="77777777" w:rsidR="00E258B0" w:rsidRPr="00E258B0" w:rsidRDefault="00B04834" w:rsidP="00E258B0">
      <w:pPr>
        <w:pStyle w:val="ListBullet"/>
        <w:numPr>
          <w:ilvl w:val="0"/>
          <w:numId w:val="23"/>
        </w:numPr>
        <w:rPr>
          <w:b/>
          <w:bCs/>
          <w:sz w:val="32"/>
          <w:szCs w:val="32"/>
        </w:rPr>
      </w:pPr>
      <w:r w:rsidRPr="00E258B0">
        <w:rPr>
          <w:rFonts w:ascii="Calibri" w:eastAsia="Calibri" w:hAnsi="Calibri" w:cs="Calibri"/>
          <w:sz w:val="24"/>
          <w:szCs w:val="24"/>
        </w:rPr>
        <w:t>CMA FOUNDATION</w:t>
      </w:r>
      <w:r>
        <w:t xml:space="preserve">: </w:t>
      </w:r>
      <w:r w:rsidR="000D5932" w:rsidRPr="00E258B0">
        <w:rPr>
          <w:rFonts w:ascii="Calibri" w:eastAsia="Calibri" w:hAnsi="Calibri" w:cs="Calibri"/>
          <w:sz w:val="24"/>
          <w:szCs w:val="24"/>
        </w:rPr>
        <w:t>Institute of cost and management accountants of India</w:t>
      </w:r>
      <w:r w:rsidR="00C90DB7" w:rsidRPr="00E258B0">
        <w:rPr>
          <w:rFonts w:ascii="Calibri" w:eastAsia="Calibri" w:hAnsi="Calibri" w:cs="Calibri"/>
          <w:sz w:val="24"/>
          <w:szCs w:val="24"/>
        </w:rPr>
        <w:t xml:space="preserve"> in 2021</w:t>
      </w:r>
      <w:r w:rsidR="004044E9" w:rsidRPr="00E258B0">
        <w:rPr>
          <w:rFonts w:ascii="Calibri" w:eastAsia="Calibri" w:hAnsi="Calibri" w:cs="Calibri"/>
          <w:sz w:val="24"/>
          <w:szCs w:val="24"/>
        </w:rPr>
        <w:t xml:space="preserve"> with percent of 72%</w:t>
      </w:r>
      <w:r w:rsidR="00890B10" w:rsidRPr="00E258B0">
        <w:rPr>
          <w:rFonts w:ascii="Calibri" w:eastAsia="Calibri" w:hAnsi="Calibri" w:cs="Calibri"/>
          <w:sz w:val="24"/>
          <w:szCs w:val="24"/>
        </w:rPr>
        <w:t>.</w:t>
      </w:r>
    </w:p>
    <w:p w14:paraId="5C5B3BE8" w14:textId="77777777" w:rsidR="00E258B0" w:rsidRPr="00E258B0" w:rsidRDefault="008E6C2D" w:rsidP="00E258B0">
      <w:pPr>
        <w:pStyle w:val="ListBullet"/>
        <w:numPr>
          <w:ilvl w:val="0"/>
          <w:numId w:val="23"/>
        </w:numPr>
        <w:rPr>
          <w:b/>
          <w:bCs/>
          <w:sz w:val="32"/>
          <w:szCs w:val="32"/>
        </w:rPr>
      </w:pPr>
      <w:r w:rsidRPr="00E258B0">
        <w:rPr>
          <w:rFonts w:ascii="Times New Roman" w:eastAsia="Times New Roman" w:hAnsi="Times New Roman" w:cs="Times New Roman"/>
          <w:sz w:val="24"/>
          <w:szCs w:val="24"/>
        </w:rPr>
        <w:t>Bord of intermediate education Andra Pradesh in 2019</w:t>
      </w:r>
      <w:r w:rsidR="00F27479" w:rsidRPr="00E258B0">
        <w:rPr>
          <w:rFonts w:ascii="Times New Roman" w:eastAsia="Times New Roman" w:hAnsi="Times New Roman" w:cs="Times New Roman"/>
          <w:sz w:val="24"/>
          <w:szCs w:val="24"/>
        </w:rPr>
        <w:t xml:space="preserve"> with percent of 71.7%.</w:t>
      </w:r>
    </w:p>
    <w:p w14:paraId="7139327B" w14:textId="4536A4C0" w:rsidR="00CA4FE1" w:rsidRPr="00E258B0" w:rsidRDefault="00660D35" w:rsidP="00E258B0">
      <w:pPr>
        <w:pStyle w:val="ListBullet"/>
        <w:numPr>
          <w:ilvl w:val="0"/>
          <w:numId w:val="23"/>
        </w:numPr>
        <w:rPr>
          <w:b/>
          <w:bCs/>
          <w:sz w:val="32"/>
          <w:szCs w:val="32"/>
        </w:rPr>
      </w:pPr>
      <w:r w:rsidRPr="00E258B0">
        <w:rPr>
          <w:rFonts w:ascii="Calibri" w:eastAsia="Calibri" w:hAnsi="Calibri" w:cs="Calibri"/>
          <w:sz w:val="24"/>
          <w:szCs w:val="24"/>
        </w:rPr>
        <w:t xml:space="preserve">Board of secondary education </w:t>
      </w:r>
      <w:r w:rsidRPr="00E258B0">
        <w:rPr>
          <w:rFonts w:ascii="Times New Roman" w:eastAsia="Times New Roman" w:hAnsi="Times New Roman" w:cs="Times New Roman"/>
          <w:sz w:val="24"/>
          <w:szCs w:val="24"/>
        </w:rPr>
        <w:t xml:space="preserve">Andra Pradesh in 2017 with percent of </w:t>
      </w:r>
      <w:r w:rsidR="00D717C7" w:rsidRPr="00E258B0">
        <w:rPr>
          <w:rFonts w:ascii="Times New Roman" w:eastAsia="Times New Roman" w:hAnsi="Times New Roman" w:cs="Times New Roman"/>
          <w:sz w:val="24"/>
          <w:szCs w:val="24"/>
        </w:rPr>
        <w:t>85</w:t>
      </w:r>
      <w:r w:rsidRPr="00E258B0">
        <w:rPr>
          <w:rFonts w:ascii="Times New Roman" w:eastAsia="Times New Roman" w:hAnsi="Times New Roman" w:cs="Times New Roman"/>
          <w:sz w:val="24"/>
          <w:szCs w:val="24"/>
        </w:rPr>
        <w:t>%.</w:t>
      </w:r>
    </w:p>
    <w:p w14:paraId="1F81F786" w14:textId="77777777" w:rsidR="00E7199C" w:rsidRPr="000C3432" w:rsidRDefault="00CA4FE1" w:rsidP="00E7199C">
      <w:pPr>
        <w:spacing w:after="117" w:line="360" w:lineRule="auto"/>
        <w:jc w:val="both"/>
        <w:rPr>
          <w:b/>
          <w:bCs/>
          <w:iCs/>
          <w:color w:val="262626" w:themeColor="text1" w:themeTint="D9"/>
          <w:sz w:val="28"/>
          <w:szCs w:val="28"/>
        </w:rPr>
      </w:pPr>
      <w:r w:rsidRPr="000C3432">
        <w:rPr>
          <w:b/>
          <w:bCs/>
          <w:iCs/>
          <w:color w:val="262626" w:themeColor="text1" w:themeTint="D9"/>
          <w:sz w:val="28"/>
          <w:szCs w:val="28"/>
        </w:rPr>
        <w:t>COMPUTER SKILLS</w:t>
      </w:r>
    </w:p>
    <w:p w14:paraId="1B9285B3" w14:textId="32B791C8" w:rsidR="00E41BC7" w:rsidRPr="00E41BC7" w:rsidRDefault="00CA4FE1" w:rsidP="00E41BC7">
      <w:pPr>
        <w:pStyle w:val="ListParagraph"/>
        <w:numPr>
          <w:ilvl w:val="0"/>
          <w:numId w:val="22"/>
        </w:numPr>
        <w:spacing w:after="117" w:line="360" w:lineRule="auto"/>
        <w:jc w:val="both"/>
        <w:rPr>
          <w:b/>
          <w:bCs/>
          <w:i/>
          <w:color w:val="262626" w:themeColor="text1" w:themeTint="D9"/>
          <w:sz w:val="28"/>
          <w:szCs w:val="28"/>
        </w:rPr>
      </w:pPr>
      <w:r w:rsidRPr="00E7199C">
        <w:rPr>
          <w:rFonts w:ascii="Calibri" w:eastAsia="Calibri" w:hAnsi="Calibri" w:cs="Calibri"/>
          <w:color w:val="000000"/>
          <w:sz w:val="24"/>
          <w:szCs w:val="24"/>
        </w:rPr>
        <w:t>Completed compulsory skill training program under ICMAI</w:t>
      </w:r>
    </w:p>
    <w:p w14:paraId="54AA3EDA" w14:textId="471FB175" w:rsidR="00E41BC7" w:rsidRDefault="00B55AE6" w:rsidP="00E41BC7">
      <w:pPr>
        <w:spacing w:after="117" w:line="360" w:lineRule="auto"/>
        <w:jc w:val="both"/>
        <w:rPr>
          <w:b/>
          <w:bCs/>
          <w:iCs/>
          <w:color w:val="262626" w:themeColor="text1" w:themeTint="D9"/>
          <w:sz w:val="28"/>
          <w:szCs w:val="28"/>
        </w:rPr>
      </w:pPr>
      <w:r w:rsidRPr="000C3432">
        <w:rPr>
          <w:b/>
          <w:bCs/>
          <w:iCs/>
          <w:color w:val="262626" w:themeColor="text1" w:themeTint="D9"/>
          <w:sz w:val="28"/>
          <w:szCs w:val="28"/>
        </w:rPr>
        <w:t>P</w:t>
      </w:r>
      <w:r w:rsidR="00952B2A" w:rsidRPr="000C3432">
        <w:rPr>
          <w:b/>
          <w:bCs/>
          <w:iCs/>
          <w:color w:val="262626" w:themeColor="text1" w:themeTint="D9"/>
          <w:sz w:val="28"/>
          <w:szCs w:val="28"/>
        </w:rPr>
        <w:t>ersonal</w:t>
      </w:r>
      <w:r w:rsidR="00E41BC7" w:rsidRPr="000C3432">
        <w:rPr>
          <w:b/>
          <w:bCs/>
          <w:iCs/>
          <w:color w:val="262626" w:themeColor="text1" w:themeTint="D9"/>
          <w:sz w:val="28"/>
          <w:szCs w:val="28"/>
        </w:rPr>
        <w:t xml:space="preserve"> SKILLS</w:t>
      </w:r>
    </w:p>
    <w:p w14:paraId="3E9955CA" w14:textId="77777777" w:rsidR="000C3432" w:rsidRPr="003D3F7C" w:rsidRDefault="000C3432" w:rsidP="003D3F7C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proofErr w:type="gramStart"/>
      <w:r w:rsidRPr="003D3F7C">
        <w:rPr>
          <w:rFonts w:ascii="Calibri" w:eastAsia="Calibri" w:hAnsi="Calibri" w:cs="Calibri"/>
          <w:color w:val="000000"/>
          <w:sz w:val="24"/>
          <w:szCs w:val="24"/>
        </w:rPr>
        <w:t>Quick  learner</w:t>
      </w:r>
      <w:proofErr w:type="gramEnd"/>
    </w:p>
    <w:p w14:paraId="1B7D0D1D" w14:textId="77777777" w:rsidR="000C3432" w:rsidRPr="003D3F7C" w:rsidRDefault="000C3432" w:rsidP="003D3F7C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 w:rsidRPr="003D3F7C">
        <w:rPr>
          <w:rFonts w:ascii="Calibri" w:eastAsia="Calibri" w:hAnsi="Calibri" w:cs="Calibri"/>
          <w:color w:val="000000"/>
          <w:sz w:val="24"/>
          <w:szCs w:val="24"/>
        </w:rPr>
        <w:t>Compatible Nature</w:t>
      </w:r>
    </w:p>
    <w:p w14:paraId="778F148B" w14:textId="39F96779" w:rsidR="000E69F9" w:rsidRPr="00DE4FD0" w:rsidRDefault="005927A0" w:rsidP="00FE069A">
      <w:pPr>
        <w:spacing w:after="117" w:line="360" w:lineRule="auto"/>
        <w:jc w:val="both"/>
        <w:rPr>
          <w:b/>
          <w:bCs/>
          <w:color w:val="262626" w:themeColor="text1" w:themeTint="D9"/>
          <w:sz w:val="24"/>
          <w:szCs w:val="24"/>
        </w:rPr>
      </w:pPr>
      <w:r w:rsidRPr="00DE4FD0">
        <w:rPr>
          <w:rFonts w:ascii="Times New Roman" w:hAnsi="Times New Roman" w:cs="Times New Roman"/>
          <w:b/>
          <w:bCs/>
          <w:color w:val="262626" w:themeColor="text1" w:themeTint="D9"/>
          <w:sz w:val="32"/>
          <w:u w:color="000000"/>
        </w:rPr>
        <w:t>Personal Information</w:t>
      </w:r>
    </w:p>
    <w:p w14:paraId="010B4B1B" w14:textId="64DAC6CB" w:rsidR="00F724CC" w:rsidRPr="00995E90" w:rsidRDefault="00F724CC" w:rsidP="00995E90">
      <w:pPr>
        <w:pStyle w:val="ListParagraph"/>
        <w:numPr>
          <w:ilvl w:val="0"/>
          <w:numId w:val="20"/>
        </w:numPr>
        <w:spacing w:after="92" w:line="263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995E90">
        <w:rPr>
          <w:rFonts w:ascii="Calibri" w:eastAsia="Calibri" w:hAnsi="Calibri" w:cs="Calibri"/>
          <w:color w:val="000000"/>
          <w:sz w:val="24"/>
          <w:szCs w:val="24"/>
        </w:rPr>
        <w:t xml:space="preserve">Date of Birth  </w:t>
      </w:r>
      <w:r w:rsidR="00ED7A06" w:rsidRPr="00995E90">
        <w:rPr>
          <w:rFonts w:ascii="Calibri" w:eastAsia="Calibri" w:hAnsi="Calibri" w:cs="Calibri"/>
          <w:color w:val="000000"/>
          <w:sz w:val="24"/>
          <w:szCs w:val="24"/>
        </w:rPr>
        <w:t xml:space="preserve">        </w:t>
      </w:r>
      <w:proofErr w:type="gramStart"/>
      <w:r w:rsidR="00ED7A06" w:rsidRPr="00995E90"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 w:rsidRPr="00995E90">
        <w:rPr>
          <w:rFonts w:ascii="Calibri" w:eastAsia="Calibri" w:hAnsi="Calibri" w:cs="Calibri"/>
          <w:color w:val="000000"/>
          <w:sz w:val="24"/>
          <w:szCs w:val="24"/>
        </w:rPr>
        <w:t>:</w:t>
      </w:r>
      <w:proofErr w:type="gramEnd"/>
      <w:r w:rsidRPr="00995E90">
        <w:rPr>
          <w:rFonts w:ascii="Calibri" w:eastAsia="Calibri" w:hAnsi="Calibri" w:cs="Calibri"/>
          <w:color w:val="000000"/>
          <w:sz w:val="24"/>
          <w:szCs w:val="24"/>
        </w:rPr>
        <w:t xml:space="preserve"> 17/06/20</w:t>
      </w:r>
      <w:r w:rsidRPr="00995E90">
        <w:rPr>
          <w:sz w:val="24"/>
          <w:szCs w:val="24"/>
        </w:rPr>
        <w:t>0</w:t>
      </w:r>
      <w:r w:rsidRPr="00995E90">
        <w:rPr>
          <w:rFonts w:ascii="Calibri" w:eastAsia="Calibri" w:hAnsi="Calibri" w:cs="Calibri"/>
          <w:color w:val="000000"/>
          <w:sz w:val="24"/>
          <w:szCs w:val="24"/>
        </w:rPr>
        <w:t>2</w:t>
      </w:r>
    </w:p>
    <w:p w14:paraId="64095D94" w14:textId="5F154114" w:rsidR="00F724CC" w:rsidRPr="00995E90" w:rsidRDefault="00F724CC" w:rsidP="00995E90">
      <w:pPr>
        <w:pStyle w:val="ListParagraph"/>
        <w:numPr>
          <w:ilvl w:val="0"/>
          <w:numId w:val="20"/>
        </w:numPr>
        <w:spacing w:after="92" w:line="263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995E90">
        <w:rPr>
          <w:rFonts w:ascii="Calibri" w:eastAsia="Calibri" w:hAnsi="Calibri" w:cs="Calibri"/>
          <w:color w:val="000000"/>
          <w:sz w:val="24"/>
          <w:szCs w:val="24"/>
        </w:rPr>
        <w:t xml:space="preserve">Father Name  </w:t>
      </w:r>
      <w:r w:rsidR="00447CCE" w:rsidRPr="00995E90">
        <w:rPr>
          <w:rFonts w:ascii="Calibri" w:eastAsia="Calibri" w:hAnsi="Calibri" w:cs="Calibri"/>
          <w:color w:val="000000"/>
          <w:sz w:val="24"/>
          <w:szCs w:val="24"/>
        </w:rPr>
        <w:t xml:space="preserve">        </w:t>
      </w:r>
      <w:proofErr w:type="gramStart"/>
      <w:r w:rsidR="00447CCE" w:rsidRPr="00995E90"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 w:rsidRPr="00995E90">
        <w:rPr>
          <w:rFonts w:ascii="Calibri" w:eastAsia="Calibri" w:hAnsi="Calibri" w:cs="Calibri"/>
          <w:color w:val="000000"/>
          <w:sz w:val="24"/>
          <w:szCs w:val="24"/>
        </w:rPr>
        <w:t>:</w:t>
      </w:r>
      <w:proofErr w:type="gramEnd"/>
      <w:r w:rsidRPr="00995E90">
        <w:rPr>
          <w:rFonts w:ascii="Calibri" w:eastAsia="Calibri" w:hAnsi="Calibri" w:cs="Calibri"/>
          <w:color w:val="000000"/>
          <w:sz w:val="24"/>
          <w:szCs w:val="24"/>
        </w:rPr>
        <w:t xml:space="preserve"> Sudhakar </w:t>
      </w:r>
      <w:proofErr w:type="spellStart"/>
      <w:r w:rsidRPr="00995E90">
        <w:rPr>
          <w:rFonts w:ascii="Calibri" w:eastAsia="Calibri" w:hAnsi="Calibri" w:cs="Calibri"/>
          <w:color w:val="000000"/>
          <w:sz w:val="24"/>
          <w:szCs w:val="24"/>
        </w:rPr>
        <w:t>Kammari</w:t>
      </w:r>
      <w:proofErr w:type="spellEnd"/>
    </w:p>
    <w:p w14:paraId="0361FA77" w14:textId="7824DE5C" w:rsidR="005927A0" w:rsidRPr="00995E90" w:rsidRDefault="00F724CC" w:rsidP="00995E90">
      <w:pPr>
        <w:pStyle w:val="ListParagraph"/>
        <w:numPr>
          <w:ilvl w:val="0"/>
          <w:numId w:val="20"/>
        </w:numPr>
        <w:spacing w:after="92" w:line="263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995E90">
        <w:rPr>
          <w:rFonts w:ascii="Calibri" w:eastAsia="Calibri" w:hAnsi="Calibri" w:cs="Calibri"/>
          <w:color w:val="000000"/>
          <w:sz w:val="24"/>
          <w:szCs w:val="24"/>
        </w:rPr>
        <w:t xml:space="preserve">Gender                   </w:t>
      </w:r>
      <w:proofErr w:type="gramStart"/>
      <w:r w:rsidRPr="00995E90">
        <w:rPr>
          <w:rFonts w:ascii="Calibri" w:eastAsia="Calibri" w:hAnsi="Calibri" w:cs="Calibri"/>
          <w:color w:val="000000"/>
          <w:sz w:val="24"/>
          <w:szCs w:val="24"/>
        </w:rPr>
        <w:t xml:space="preserve">  :</w:t>
      </w:r>
      <w:proofErr w:type="gramEnd"/>
      <w:r w:rsidR="005927A0" w:rsidRPr="00995E90">
        <w:rPr>
          <w:rFonts w:ascii="Times New Roman" w:hAnsi="Times New Roman" w:cs="Times New Roman"/>
          <w:sz w:val="32"/>
          <w:vertAlign w:val="subscript"/>
        </w:rPr>
        <w:t xml:space="preserve"> </w:t>
      </w:r>
      <w:r w:rsidR="005927A0" w:rsidRPr="00995E90">
        <w:rPr>
          <w:rFonts w:ascii="Times New Roman" w:hAnsi="Times New Roman" w:cs="Times New Roman"/>
        </w:rPr>
        <w:t xml:space="preserve">  </w:t>
      </w:r>
      <w:r w:rsidRPr="00995E90">
        <w:rPr>
          <w:rFonts w:ascii="Calibri" w:eastAsia="Calibri" w:hAnsi="Calibri" w:cs="Calibri"/>
          <w:color w:val="000000"/>
          <w:sz w:val="24"/>
          <w:szCs w:val="24"/>
        </w:rPr>
        <w:t>Male</w:t>
      </w:r>
    </w:p>
    <w:p w14:paraId="0288554A" w14:textId="2476179C" w:rsidR="00F724CC" w:rsidRPr="00995E90" w:rsidRDefault="00F724CC" w:rsidP="00995E9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gramStart"/>
      <w:r w:rsidRPr="00995E90">
        <w:rPr>
          <w:rFonts w:ascii="Calibri" w:eastAsia="Calibri" w:hAnsi="Calibri" w:cs="Calibri"/>
          <w:color w:val="000000"/>
          <w:sz w:val="24"/>
          <w:szCs w:val="24"/>
        </w:rPr>
        <w:t xml:space="preserve">Nationality  </w:t>
      </w:r>
      <w:r w:rsidRPr="00995E90"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gramEnd"/>
      <w:r w:rsidRPr="00995E90">
        <w:rPr>
          <w:rFonts w:ascii="Calibri" w:eastAsia="Calibri" w:hAnsi="Calibri" w:cs="Calibri"/>
          <w:color w:val="000000"/>
          <w:sz w:val="24"/>
          <w:szCs w:val="24"/>
        </w:rPr>
        <w:t xml:space="preserve">          : Indian</w:t>
      </w:r>
    </w:p>
    <w:p w14:paraId="7FF5D929" w14:textId="0CAF42D0" w:rsidR="00F724CC" w:rsidRPr="00995E90" w:rsidRDefault="00F724CC" w:rsidP="00995E9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995E90">
        <w:rPr>
          <w:rFonts w:ascii="Calibri" w:eastAsia="Calibri" w:hAnsi="Calibri" w:cs="Calibri"/>
          <w:color w:val="000000"/>
          <w:sz w:val="24"/>
          <w:szCs w:val="24"/>
        </w:rPr>
        <w:t xml:space="preserve">Languages                </w:t>
      </w:r>
      <w:proofErr w:type="gramStart"/>
      <w:r w:rsidRPr="00995E90">
        <w:rPr>
          <w:rFonts w:ascii="Calibri" w:eastAsia="Calibri" w:hAnsi="Calibri" w:cs="Calibri"/>
          <w:color w:val="000000"/>
          <w:sz w:val="24"/>
          <w:szCs w:val="24"/>
        </w:rPr>
        <w:t xml:space="preserve">  :</w:t>
      </w:r>
      <w:proofErr w:type="gramEnd"/>
      <w:r w:rsidRPr="00995E90">
        <w:rPr>
          <w:rFonts w:ascii="Calibri" w:eastAsia="Calibri" w:hAnsi="Calibri" w:cs="Calibri"/>
          <w:color w:val="000000"/>
          <w:sz w:val="24"/>
          <w:szCs w:val="24"/>
        </w:rPr>
        <w:t xml:space="preserve"> Telugu, Hindi &amp; English</w:t>
      </w:r>
    </w:p>
    <w:p w14:paraId="6524E7D3" w14:textId="08D4B6AD" w:rsidR="00D427A2" w:rsidRDefault="00F724CC" w:rsidP="001D7F9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995E90">
        <w:rPr>
          <w:rFonts w:ascii="Calibri" w:eastAsia="Calibri" w:hAnsi="Calibri" w:cs="Calibri"/>
          <w:color w:val="000000"/>
          <w:sz w:val="24"/>
          <w:szCs w:val="24"/>
        </w:rPr>
        <w:t xml:space="preserve">Permanent </w:t>
      </w:r>
      <w:proofErr w:type="gramStart"/>
      <w:r w:rsidRPr="00995E90">
        <w:rPr>
          <w:rFonts w:ascii="Calibri" w:eastAsia="Calibri" w:hAnsi="Calibri" w:cs="Calibri"/>
          <w:color w:val="000000"/>
          <w:sz w:val="24"/>
          <w:szCs w:val="24"/>
        </w:rPr>
        <w:t>Address  :</w:t>
      </w:r>
      <w:proofErr w:type="gramEnd"/>
      <w:r w:rsidRPr="00995E90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995E90">
        <w:rPr>
          <w:rFonts w:ascii="Calibri" w:eastAsia="Calibri" w:hAnsi="Calibri" w:cs="Calibri"/>
          <w:color w:val="000000"/>
          <w:sz w:val="24"/>
          <w:szCs w:val="24"/>
        </w:rPr>
        <w:t>H.No</w:t>
      </w:r>
      <w:proofErr w:type="spellEnd"/>
      <w:r w:rsidRPr="00995E90">
        <w:rPr>
          <w:rFonts w:ascii="Calibri" w:eastAsia="Calibri" w:hAnsi="Calibri" w:cs="Calibri"/>
          <w:color w:val="000000"/>
          <w:sz w:val="24"/>
          <w:szCs w:val="24"/>
        </w:rPr>
        <w:t xml:space="preserve"> 5/20 </w:t>
      </w:r>
      <w:sdt>
        <w:sdtPr>
          <w:tag w:val="goog_rdk_0"/>
          <w:id w:val="1678921590"/>
        </w:sdtPr>
        <w:sdtContent>
          <w:proofErr w:type="spellStart"/>
          <w:r w:rsidRPr="00995E90">
            <w:rPr>
              <w:color w:val="000000"/>
              <w:sz w:val="24"/>
              <w:szCs w:val="24"/>
            </w:rPr>
            <w:t>Nuthanapalli</w:t>
          </w:r>
          <w:proofErr w:type="spellEnd"/>
        </w:sdtContent>
      </w:sdt>
      <w:r w:rsidRPr="00995E90">
        <w:rPr>
          <w:rFonts w:ascii="Calibri" w:eastAsia="Calibri" w:hAnsi="Calibri" w:cs="Calibri"/>
          <w:color w:val="000000"/>
          <w:sz w:val="24"/>
          <w:szCs w:val="24"/>
        </w:rPr>
        <w:t xml:space="preserve"> (</w:t>
      </w:r>
      <w:proofErr w:type="spellStart"/>
      <w:r w:rsidRPr="00995E90">
        <w:rPr>
          <w:rFonts w:ascii="Calibri" w:eastAsia="Calibri" w:hAnsi="Calibri" w:cs="Calibri"/>
          <w:color w:val="000000"/>
          <w:sz w:val="24"/>
          <w:szCs w:val="24"/>
        </w:rPr>
        <w:t>vill</w:t>
      </w:r>
      <w:proofErr w:type="spellEnd"/>
      <w:r w:rsidRPr="00995E90">
        <w:rPr>
          <w:rFonts w:ascii="Calibri" w:eastAsia="Calibri" w:hAnsi="Calibri" w:cs="Calibri"/>
          <w:color w:val="000000"/>
          <w:sz w:val="24"/>
          <w:szCs w:val="24"/>
        </w:rPr>
        <w:t xml:space="preserve">) , Kurnool </w:t>
      </w:r>
      <w:r w:rsidR="00995E90">
        <w:rPr>
          <w:rFonts w:ascii="Calibri" w:eastAsia="Calibri" w:hAnsi="Calibri" w:cs="Calibri"/>
          <w:color w:val="000000"/>
          <w:sz w:val="24"/>
          <w:szCs w:val="24"/>
        </w:rPr>
        <w:t xml:space="preserve">         </w:t>
      </w:r>
      <w:r w:rsidRPr="00995E90">
        <w:rPr>
          <w:rFonts w:ascii="Calibri" w:eastAsia="Calibri" w:hAnsi="Calibri" w:cs="Calibri"/>
          <w:color w:val="000000"/>
          <w:sz w:val="24"/>
          <w:szCs w:val="24"/>
        </w:rPr>
        <w:t>Mandal, Andhra Pradesh -518452</w:t>
      </w:r>
    </w:p>
    <w:p w14:paraId="4640F500" w14:textId="5DB55BC3" w:rsidR="00AC512F" w:rsidRPr="00AC512F" w:rsidRDefault="00AC512F" w:rsidP="00AC512F">
      <w:pPr>
        <w:spacing w:after="0" w:line="263" w:lineRule="auto"/>
        <w:rPr>
          <w:b/>
          <w:bCs/>
        </w:rPr>
      </w:pPr>
      <w:r w:rsidRPr="00AC512F">
        <w:rPr>
          <w:b/>
          <w:bCs/>
          <w:sz w:val="32"/>
          <w:u w:color="000000"/>
        </w:rPr>
        <w:t>Declaration</w:t>
      </w:r>
      <w:r w:rsidRPr="00AC512F">
        <w:rPr>
          <w:b/>
          <w:bCs/>
          <w:sz w:val="32"/>
          <w:vertAlign w:val="subscript"/>
        </w:rPr>
        <w:t xml:space="preserve"> </w:t>
      </w:r>
      <w:r w:rsidRPr="00AC512F">
        <w:rPr>
          <w:b/>
          <w:bCs/>
        </w:rPr>
        <w:t xml:space="preserve">  </w:t>
      </w:r>
      <w:r w:rsidRPr="00AC512F">
        <w:rPr>
          <w:b/>
          <w:bCs/>
          <w:sz w:val="32"/>
        </w:rPr>
        <w:t xml:space="preserve"> </w:t>
      </w:r>
      <w:r w:rsidRPr="00AC512F">
        <w:rPr>
          <w:b/>
          <w:bCs/>
        </w:rPr>
        <w:t xml:space="preserve">   </w:t>
      </w:r>
    </w:p>
    <w:p w14:paraId="27EB61DD" w14:textId="2E527173" w:rsidR="00AC512F" w:rsidRPr="00A00AE9" w:rsidRDefault="00AC512F" w:rsidP="00AC512F">
      <w:pPr>
        <w:pStyle w:val="ListParagraph"/>
        <w:numPr>
          <w:ilvl w:val="0"/>
          <w:numId w:val="20"/>
        </w:numPr>
        <w:spacing w:after="174"/>
        <w:rPr>
          <w:sz w:val="24"/>
          <w:szCs w:val="24"/>
        </w:rPr>
      </w:pPr>
      <w:r w:rsidRPr="00A00AE9">
        <w:rPr>
          <w:sz w:val="24"/>
          <w:szCs w:val="24"/>
        </w:rPr>
        <w:t>I hereby declare that all the information provided by me in this application is factual and correct to the best of my knowledge and belief. I'm looking for a job that will allow me to travel.</w:t>
      </w:r>
      <w:r w:rsidRPr="00A00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0AE9">
        <w:rPr>
          <w:sz w:val="24"/>
          <w:szCs w:val="24"/>
        </w:rPr>
        <w:t xml:space="preserve">   </w:t>
      </w:r>
    </w:p>
    <w:sectPr w:rsidR="00AC512F" w:rsidRPr="00A00AE9">
      <w:headerReference w:type="default" r:id="rId12"/>
      <w:footerReference w:type="default" r:id="rId13"/>
      <w:headerReference w:type="first" r:id="rId14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5034F" w14:textId="77777777" w:rsidR="00D1628C" w:rsidRDefault="00D1628C">
      <w:pPr>
        <w:spacing w:after="0" w:line="240" w:lineRule="auto"/>
      </w:pPr>
      <w:r>
        <w:separator/>
      </w:r>
    </w:p>
  </w:endnote>
  <w:endnote w:type="continuationSeparator" w:id="0">
    <w:p w14:paraId="6B078676" w14:textId="77777777" w:rsidR="00D1628C" w:rsidRDefault="00D16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25400" w14:textId="77777777" w:rsidR="00D427A2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365760" simplePos="0" relativeHeight="251659264" behindDoc="0" locked="0" layoutInCell="1" allowOverlap="0" wp14:anchorId="1CAD5F77" wp14:editId="4234106D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A0DED2" w14:textId="77777777" w:rsidR="00D427A2" w:rsidRDefault="00000000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w14:anchorId="1CAD5F7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" o:allowoverlap="f" filled="f" stroked="f" strokeweight=".5pt">
              <v:textbox style="mso-fit-shape-to-text:t" inset="0,0,0,0">
                <w:txbxContent>
                  <w:p w14:paraId="4AA0DED2" w14:textId="77777777" w:rsidR="00D427A2" w:rsidRDefault="00000000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7F2C1" w14:textId="77777777" w:rsidR="00D1628C" w:rsidRDefault="00D1628C">
      <w:pPr>
        <w:spacing w:after="0" w:line="240" w:lineRule="auto"/>
      </w:pPr>
      <w:r>
        <w:separator/>
      </w:r>
    </w:p>
  </w:footnote>
  <w:footnote w:type="continuationSeparator" w:id="0">
    <w:p w14:paraId="06693BD7" w14:textId="77777777" w:rsidR="00D1628C" w:rsidRDefault="00D16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B5267" w14:textId="77777777" w:rsidR="00D427A2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2576" behindDoc="1" locked="0" layoutInCell="1" allowOverlap="1" wp14:anchorId="20A04796" wp14:editId="3FE704BB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79971639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2151B" w14:textId="77777777" w:rsidR="00D427A2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0528" behindDoc="1" locked="0" layoutInCell="1" allowOverlap="1" wp14:anchorId="62670847" wp14:editId="25B56E1A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041F3269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A36FC"/>
    <w:multiLevelType w:val="hybridMultilevel"/>
    <w:tmpl w:val="2B805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11BDA"/>
    <w:multiLevelType w:val="hybridMultilevel"/>
    <w:tmpl w:val="DE865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F05A9"/>
    <w:multiLevelType w:val="multilevel"/>
    <w:tmpl w:val="91BA3802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9423C32"/>
    <w:multiLevelType w:val="hybridMultilevel"/>
    <w:tmpl w:val="EF924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60DD0"/>
    <w:multiLevelType w:val="hybridMultilevel"/>
    <w:tmpl w:val="B0BCCEA0"/>
    <w:lvl w:ilvl="0" w:tplc="BC2EA4CE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509C0C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A49730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1031D0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628A86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8E9A5C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1E95EC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761F60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1E0FA2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DBE3F88"/>
    <w:multiLevelType w:val="hybridMultilevel"/>
    <w:tmpl w:val="2E18A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884604">
    <w:abstractNumId w:val="0"/>
  </w:num>
  <w:num w:numId="2" w16cid:durableId="362366512">
    <w:abstractNumId w:val="5"/>
  </w:num>
  <w:num w:numId="3" w16cid:durableId="2093502797">
    <w:abstractNumId w:val="5"/>
    <w:lvlOverride w:ilvl="0">
      <w:startOverride w:val="1"/>
    </w:lvlOverride>
  </w:num>
  <w:num w:numId="4" w16cid:durableId="1065759994">
    <w:abstractNumId w:val="1"/>
  </w:num>
  <w:num w:numId="5" w16cid:durableId="1554151727">
    <w:abstractNumId w:val="1"/>
    <w:lvlOverride w:ilvl="0">
      <w:startOverride w:val="1"/>
    </w:lvlOverride>
  </w:num>
  <w:num w:numId="6" w16cid:durableId="1289700836">
    <w:abstractNumId w:val="3"/>
  </w:num>
  <w:num w:numId="7" w16cid:durableId="1650330854">
    <w:abstractNumId w:val="1"/>
  </w:num>
  <w:num w:numId="8" w16cid:durableId="127555549">
    <w:abstractNumId w:val="3"/>
  </w:num>
  <w:num w:numId="9" w16cid:durableId="1229264561">
    <w:abstractNumId w:val="1"/>
    <w:lvlOverride w:ilvl="0">
      <w:startOverride w:val="1"/>
    </w:lvlOverride>
  </w:num>
  <w:num w:numId="10" w16cid:durableId="1395008875">
    <w:abstractNumId w:val="2"/>
  </w:num>
  <w:num w:numId="11" w16cid:durableId="1232279197">
    <w:abstractNumId w:val="1"/>
    <w:lvlOverride w:ilvl="0">
      <w:startOverride w:val="1"/>
    </w:lvlOverride>
  </w:num>
  <w:num w:numId="12" w16cid:durableId="1706446240">
    <w:abstractNumId w:val="1"/>
  </w:num>
  <w:num w:numId="13" w16cid:durableId="1064261058">
    <w:abstractNumId w:val="1"/>
  </w:num>
  <w:num w:numId="14" w16cid:durableId="1178812329">
    <w:abstractNumId w:val="1"/>
    <w:lvlOverride w:ilvl="0">
      <w:startOverride w:val="1"/>
    </w:lvlOverride>
  </w:num>
  <w:num w:numId="15" w16cid:durableId="741023819">
    <w:abstractNumId w:val="9"/>
  </w:num>
  <w:num w:numId="16" w16cid:durableId="1391735430">
    <w:abstractNumId w:val="1"/>
  </w:num>
  <w:num w:numId="17" w16cid:durableId="512497125">
    <w:abstractNumId w:val="1"/>
    <w:lvlOverride w:ilvl="0">
      <w:startOverride w:val="1"/>
    </w:lvlOverride>
  </w:num>
  <w:num w:numId="18" w16cid:durableId="648174883">
    <w:abstractNumId w:val="10"/>
  </w:num>
  <w:num w:numId="19" w16cid:durableId="1145703338">
    <w:abstractNumId w:val="7"/>
  </w:num>
  <w:num w:numId="20" w16cid:durableId="1062215608">
    <w:abstractNumId w:val="11"/>
  </w:num>
  <w:num w:numId="21" w16cid:durableId="35007842">
    <w:abstractNumId w:val="4"/>
  </w:num>
  <w:num w:numId="22" w16cid:durableId="749280165">
    <w:abstractNumId w:val="6"/>
  </w:num>
  <w:num w:numId="23" w16cid:durableId="7501531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34"/>
    <w:rsid w:val="00004234"/>
    <w:rsid w:val="00057A4B"/>
    <w:rsid w:val="000B1647"/>
    <w:rsid w:val="000C3432"/>
    <w:rsid w:val="000D5932"/>
    <w:rsid w:val="000E69F9"/>
    <w:rsid w:val="001B4C0A"/>
    <w:rsid w:val="001C388D"/>
    <w:rsid w:val="001D7F99"/>
    <w:rsid w:val="002B7E62"/>
    <w:rsid w:val="002C7426"/>
    <w:rsid w:val="002D309D"/>
    <w:rsid w:val="00397B30"/>
    <w:rsid w:val="003D3F7C"/>
    <w:rsid w:val="004044E9"/>
    <w:rsid w:val="004316B4"/>
    <w:rsid w:val="00447CCE"/>
    <w:rsid w:val="004A6C56"/>
    <w:rsid w:val="004D3306"/>
    <w:rsid w:val="005927A0"/>
    <w:rsid w:val="00604E95"/>
    <w:rsid w:val="00660D35"/>
    <w:rsid w:val="008249D5"/>
    <w:rsid w:val="00890B10"/>
    <w:rsid w:val="008B09A0"/>
    <w:rsid w:val="008D1103"/>
    <w:rsid w:val="008E6C2D"/>
    <w:rsid w:val="00932B2E"/>
    <w:rsid w:val="009453AE"/>
    <w:rsid w:val="00952B2A"/>
    <w:rsid w:val="00995E90"/>
    <w:rsid w:val="00A00AE9"/>
    <w:rsid w:val="00A710F7"/>
    <w:rsid w:val="00AC512F"/>
    <w:rsid w:val="00B04834"/>
    <w:rsid w:val="00B55AE6"/>
    <w:rsid w:val="00B64E4A"/>
    <w:rsid w:val="00B84C4F"/>
    <w:rsid w:val="00B84D84"/>
    <w:rsid w:val="00B902C0"/>
    <w:rsid w:val="00C709A0"/>
    <w:rsid w:val="00C90DB7"/>
    <w:rsid w:val="00CA4FE1"/>
    <w:rsid w:val="00D1628C"/>
    <w:rsid w:val="00D427A2"/>
    <w:rsid w:val="00D574AE"/>
    <w:rsid w:val="00D717C7"/>
    <w:rsid w:val="00DE4FD0"/>
    <w:rsid w:val="00E24AE9"/>
    <w:rsid w:val="00E258B0"/>
    <w:rsid w:val="00E41BC7"/>
    <w:rsid w:val="00E7199C"/>
    <w:rsid w:val="00ED7A06"/>
    <w:rsid w:val="00F27479"/>
    <w:rsid w:val="00F724CC"/>
    <w:rsid w:val="00F7411E"/>
    <w:rsid w:val="00FE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A14E9"/>
  <w15:chartTrackingRefBased/>
  <w15:docId w15:val="{2A75D2F5-7C86-4EED-95C9-C963D74B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paragraph" w:styleId="ListParagraph">
    <w:name w:val="List Paragraph"/>
    <w:basedOn w:val="Normal"/>
    <w:uiPriority w:val="34"/>
    <w:semiHidden/>
    <w:qFormat/>
    <w:rsid w:val="008E6C2D"/>
    <w:pPr>
      <w:ind w:left="720"/>
      <w:contextualSpacing/>
    </w:pPr>
  </w:style>
  <w:style w:type="paragraph" w:customStyle="1" w:styleId="ContactDetails">
    <w:name w:val="Contact Details"/>
    <w:basedOn w:val="Normal"/>
    <w:qFormat/>
    <w:rsid w:val="00004234"/>
    <w:pPr>
      <w:spacing w:after="200" w:line="240" w:lineRule="auto"/>
      <w:contextualSpacing/>
    </w:pPr>
    <w:rPr>
      <w:rFonts w:eastAsiaTheme="minorEastAsia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ADE06275FF436AA3D2844E960C9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F3A48-FC8C-4F42-BDEF-2DA7FB9A64E8}"/>
      </w:docPartPr>
      <w:docPartBody>
        <w:p w:rsidR="005813FB" w:rsidRDefault="00992125" w:rsidP="00992125">
          <w:pPr>
            <w:pStyle w:val="02ADE06275FF436AA3D2844E960C97B1"/>
          </w:pPr>
          <w:r w:rsidRPr="004D3011">
            <w:t>PHONE:</w:t>
          </w:r>
        </w:p>
      </w:docPartBody>
    </w:docPart>
    <w:docPart>
      <w:docPartPr>
        <w:name w:val="63796D168B3D47308F448750EDD83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17A94-9B9E-43FC-BC1F-B274E02E4E4A}"/>
      </w:docPartPr>
      <w:docPartBody>
        <w:p w:rsidR="005813FB" w:rsidRDefault="00992125" w:rsidP="00992125">
          <w:pPr>
            <w:pStyle w:val="63796D168B3D47308F448750EDD83BF5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414300">
    <w:abstractNumId w:val="0"/>
  </w:num>
  <w:num w:numId="2" w16cid:durableId="1300959638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25"/>
    <w:rsid w:val="00406104"/>
    <w:rsid w:val="005813FB"/>
    <w:rsid w:val="005A405F"/>
    <w:rsid w:val="0099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cs="Times New Roman"/>
      <w:color w:val="000000" w:themeColor="text1"/>
      <w:kern w:val="0"/>
      <w:sz w:val="20"/>
      <w:lang w:val="en-US" w:eastAsia="en-US"/>
      <w14:ligatures w14:val="none"/>
    </w:rPr>
  </w:style>
  <w:style w:type="paragraph" w:customStyle="1" w:styleId="02ADE06275FF436AA3D2844E960C97B1">
    <w:name w:val="02ADE06275FF436AA3D2844E960C97B1"/>
    <w:rsid w:val="00992125"/>
  </w:style>
  <w:style w:type="paragraph" w:customStyle="1" w:styleId="63796D168B3D47308F448750EDD83BF5">
    <w:name w:val="63796D168B3D47308F448750EDD83BF5"/>
    <w:rsid w:val="009921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368833-52C0-4B0D-949B-4BE30DB98A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103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</dc:creator>
  <cp:keywords/>
  <cp:lastModifiedBy>arun arun</cp:lastModifiedBy>
  <cp:revision>58</cp:revision>
  <dcterms:created xsi:type="dcterms:W3CDTF">2023-12-15T14:50:00Z</dcterms:created>
  <dcterms:modified xsi:type="dcterms:W3CDTF">2023-12-15T16:49:00Z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